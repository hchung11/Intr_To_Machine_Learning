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444C" w:rsidRDefault="00DC3DF3">
      <w:pPr>
        <w:pStyle w:val="NoSpacing"/>
      </w:pPr>
      <w:r>
        <w:t xml:space="preserve">Hyun </w:t>
      </w:r>
      <w:proofErr w:type="spellStart"/>
      <w:r>
        <w:t>Shik</w:t>
      </w:r>
      <w:proofErr w:type="spellEnd"/>
      <w:r>
        <w:t xml:space="preserve"> Chung, Jarvis Dao</w:t>
      </w:r>
    </w:p>
    <w:p w:rsidR="00DC3DF3" w:rsidRPr="00DC3DF3" w:rsidRDefault="00DC3DF3" w:rsidP="00DC3DF3">
      <w:pPr>
        <w:pStyle w:val="NoSpacing"/>
        <w:rPr>
          <w:rFonts w:asciiTheme="majorHAnsi" w:hAnsiTheme="majorHAnsi" w:cstheme="majorHAnsi"/>
        </w:rPr>
      </w:pPr>
      <w:r w:rsidRPr="00DC3DF3">
        <w:rPr>
          <w:rFonts w:asciiTheme="majorHAnsi" w:hAnsiTheme="majorHAnsi" w:cstheme="majorHAnsi"/>
        </w:rPr>
        <w:t xml:space="preserve">Dr. </w:t>
      </w:r>
      <w:proofErr w:type="spellStart"/>
      <w:r w:rsidRPr="00DC3DF3">
        <w:rPr>
          <w:rFonts w:asciiTheme="majorHAnsi" w:hAnsiTheme="majorHAnsi" w:cstheme="majorHAnsi"/>
          <w:color w:val="2D3B45"/>
          <w:shd w:val="clear" w:color="auto" w:fill="FFFFFF"/>
        </w:rPr>
        <w:t>Sreyasee</w:t>
      </w:r>
      <w:proofErr w:type="spellEnd"/>
      <w:r w:rsidRPr="00DC3DF3">
        <w:rPr>
          <w:rFonts w:asciiTheme="majorHAnsi" w:hAnsiTheme="majorHAnsi" w:cstheme="majorHAnsi"/>
          <w:color w:val="2D3B45"/>
          <w:shd w:val="clear" w:color="auto" w:fill="FFFFFF"/>
        </w:rPr>
        <w:t xml:space="preserve"> Das Bhattacharjee</w:t>
      </w:r>
    </w:p>
    <w:p w:rsidR="00DC3DF3" w:rsidRDefault="00DC3DF3" w:rsidP="00DC3DF3">
      <w:pPr>
        <w:pStyle w:val="NoSpacing"/>
      </w:pPr>
      <w:r>
        <w:t>ITSC 4156 – Intro to Machine Learning</w:t>
      </w:r>
    </w:p>
    <w:p w:rsidR="00DC3DF3" w:rsidRDefault="00DC3DF3" w:rsidP="00DC3DF3">
      <w:pPr>
        <w:pStyle w:val="NoSpacing"/>
      </w:pPr>
      <w:r>
        <w:t>May 5, 2019</w:t>
      </w:r>
    </w:p>
    <w:p w:rsidR="00E614DD" w:rsidRDefault="00DC3DF3">
      <w:pPr>
        <w:pStyle w:val="Title"/>
      </w:pPr>
      <w:r w:rsidRPr="00DC3DF3">
        <w:t>Using LSTM to Predict Bitcoin Prices</w:t>
      </w:r>
      <w:r w:rsidR="00691EC1">
        <w:t>:</w:t>
      </w:r>
    </w:p>
    <w:p w:rsidR="00DC3DF3" w:rsidRDefault="00DC3DF3" w:rsidP="00DC3DF3">
      <w:pPr>
        <w:ind w:firstLine="0"/>
      </w:pPr>
      <w:r w:rsidRPr="00DC3DF3">
        <w:rPr>
          <w:b/>
        </w:rPr>
        <w:t>Abstract</w:t>
      </w:r>
      <w:r>
        <w:t>:</w:t>
      </w:r>
    </w:p>
    <w:p w:rsidR="00DC3DF3" w:rsidRDefault="00DC3DF3" w:rsidP="00DC3DF3">
      <w:r>
        <w:t xml:space="preserve">Long short-term memory (LSTM) is an architecture of recurrent neural networks (RNN) which is a widely used class of artificial neural network in deep learning. These implementations of neural networks can be applied towards data analytics like predicting prices of volatile economy such as Bitcoin or similar forms of cryptocurrency. This application of LSTM will be applied </w:t>
      </w:r>
      <w:r>
        <w:t>to data pertaining to Bitcoin’s metrics over a duration of time. Data was pulled from Coin Metrics, which is a provider of crypto asset data. Using LSTM, the model will predict Bitcoin prices based on the given metrics.</w:t>
      </w:r>
    </w:p>
    <w:p w:rsidR="00DC3DF3" w:rsidRDefault="00DC3DF3" w:rsidP="00DC3DF3">
      <w:pPr>
        <w:ind w:firstLine="0"/>
      </w:pPr>
      <w:r w:rsidRPr="00DC3DF3">
        <w:rPr>
          <w:b/>
        </w:rPr>
        <w:t>Introduction</w:t>
      </w:r>
      <w:r>
        <w:t>:</w:t>
      </w:r>
    </w:p>
    <w:p w:rsidR="00DC3DF3" w:rsidRDefault="00DC3DF3" w:rsidP="00DC3DF3">
      <w:r>
        <w:t>Long short-term memory or (LSTM) is type of architecture for recurrent neural networks (RNN) that is widely used in deep learning implementations. Artificial neural networks like RNN are machine learning algorithms that simulate the processes of a human brain. Neural networks replicate</w:t>
      </w:r>
      <w:r w:rsidR="0089343B">
        <w:t xml:space="preserve"> neurons by using </w:t>
      </w:r>
      <w:r>
        <w:t>a multitude of networks through abstraction.</w:t>
      </w:r>
      <w:r w:rsidR="0089343B">
        <w:t xml:space="preserve"> The network uses a technique known as backpropagation to allow the network to pass information through the abstraction into the hidden layer. This method creates the multilayer network that improves the overall performance measure. </w:t>
      </w:r>
      <w:r w:rsidR="00AE1E8F">
        <w:t xml:space="preserve">RNN is a neural network the combines the similar process of regular neural networks but also incorporates previous input layers as well as the current. </w:t>
      </w:r>
      <w:r w:rsidR="009946B9">
        <w:t xml:space="preserve">Through propagation and usage of recurring input layers, the model generates a rational </w:t>
      </w:r>
      <w:r w:rsidR="009946B9">
        <w:lastRenderedPageBreak/>
        <w:t xml:space="preserve">prediction based on the given knowledge. LSTM is an architecture of RNN that uses </w:t>
      </w:r>
      <w:r w:rsidR="00E335D9">
        <w:t>sequential-data for learning. LSTM’s networks select the appropriate contextual knowledge that was learned from the recurrent network and choses which to keep and forget. This eliminates an issue of RNN which are the long-term dependencies, or contextual knowledge that are no longer relevant.</w:t>
      </w:r>
    </w:p>
    <w:p w:rsidR="00DC3DF3" w:rsidRPr="00DC3DF3" w:rsidRDefault="00DC3DF3" w:rsidP="00DC3DF3">
      <w:pPr>
        <w:ind w:firstLine="0"/>
        <w:rPr>
          <w:b/>
        </w:rPr>
      </w:pPr>
      <w:r w:rsidRPr="00DC3DF3">
        <w:rPr>
          <w:b/>
        </w:rPr>
        <w:t>Purpose:</w:t>
      </w:r>
    </w:p>
    <w:p w:rsidR="00E614DD" w:rsidRDefault="00DC3DF3" w:rsidP="00DC3DF3">
      <w:r>
        <w:t>Bitcoin or any form of cryptocurrency is highly volatile by nature. The value of the electronic money varies extremely without any known trends or assumption of when the value changes. The volatility also has an impact of the current market value of currency, therefore empirical analysis on trends for cryptocurrency are immensely difficult.</w:t>
      </w:r>
      <w:r w:rsidR="00E335D9">
        <w:t xml:space="preserve"> The objective of this application is to generate a reasonable prediction for Bitcoin prices based on the sequential data.</w:t>
      </w:r>
    </w:p>
    <w:p w:rsidR="00E335D9" w:rsidRDefault="00E335D9" w:rsidP="00E335D9">
      <w:pPr>
        <w:ind w:firstLine="0"/>
        <w:rPr>
          <w:b/>
        </w:rPr>
      </w:pPr>
      <w:r>
        <w:rPr>
          <w:b/>
        </w:rPr>
        <w:t>Background:</w:t>
      </w:r>
    </w:p>
    <w:p w:rsidR="00E335D9" w:rsidRDefault="00E335D9" w:rsidP="00E335D9">
      <w:pPr>
        <w:ind w:firstLine="0"/>
      </w:pPr>
      <w:r>
        <w:rPr>
          <w:b/>
        </w:rPr>
        <w:tab/>
      </w:r>
      <w:r>
        <w:t xml:space="preserve">The sequential dataset used for this algorithm was pulled from Coin Metrics, which is leading provider of cryptocurrency data and network analysis. This dataset contains crucial elements pertaining to market value of the cryptocurrency such as date, txVolume, price, fees, </w:t>
      </w:r>
      <w:proofErr w:type="spellStart"/>
      <w:r>
        <w:t>exchangeVolume</w:t>
      </w:r>
      <w:proofErr w:type="spellEnd"/>
      <w:r>
        <w:t>, etc. The dataset contains over 10000 entries that split into</w:t>
      </w:r>
      <w:r w:rsidR="00CD071B">
        <w:t xml:space="preserve"> multiple for subsets. This helps the computation time as we randomly sampling smaller intervals of the dataset rather than all the data from a given time. </w:t>
      </w:r>
      <w:r w:rsidR="008B09BB">
        <w:t xml:space="preserve">We split the dataset as well for training and test sets. The data must also be preprocessed due to massive scale of the dataset. We chose to select a </w:t>
      </w:r>
      <w:proofErr w:type="gramStart"/>
      <w:r w:rsidR="008B09BB">
        <w:t>60 day</w:t>
      </w:r>
      <w:proofErr w:type="gramEnd"/>
      <w:r w:rsidR="008B09BB">
        <w:t xml:space="preserve"> time period for the dataset and normalized it using a min max normalization which transforms our x and y coordinates to correspond to our min and max values of x for the given observation of x.</w:t>
      </w:r>
    </w:p>
    <w:p w:rsidR="008B09BB" w:rsidRDefault="008B09BB" w:rsidP="00E335D9">
      <w:pPr>
        <w:ind w:firstLine="0"/>
        <w:rPr>
          <w:b/>
        </w:rPr>
      </w:pPr>
      <w:r>
        <w:rPr>
          <w:b/>
        </w:rPr>
        <w:t>Implementation:</w:t>
      </w:r>
    </w:p>
    <w:p w:rsidR="008B09BB" w:rsidRPr="008B09BB" w:rsidRDefault="008B09BB" w:rsidP="00E335D9">
      <w:pPr>
        <w:ind w:firstLine="0"/>
      </w:pPr>
      <w:r>
        <w:rPr>
          <w:b/>
        </w:rPr>
        <w:tab/>
      </w:r>
      <w:bookmarkStart w:id="0" w:name="_GoBack"/>
      <w:bookmarkEnd w:id="0"/>
    </w:p>
    <w:p w:rsidR="00E614DD" w:rsidRDefault="00E614DD">
      <w:pPr>
        <w:pStyle w:val="Quote"/>
      </w:pPr>
    </w:p>
    <w:p w:rsidR="00E614DD" w:rsidRDefault="00EE6F72" w:rsidP="009D4EB3">
      <w:pPr>
        <w:pStyle w:val="SectionTitle"/>
        <w:jc w:val="left"/>
      </w:pPr>
      <w:sdt>
        <w:sdtPr>
          <w:alias w:val="Works Cited:"/>
          <w:tag w:val="Works Cited:"/>
          <w:id w:val="1884596268"/>
          <w:placeholder>
            <w:docPart w:val="DEEB31EBBECB405A897E0EC960FE5846"/>
          </w:placeholder>
          <w:temporary/>
          <w:showingPlcHdr/>
          <w15:appearance w15:val="hidden"/>
        </w:sdtPr>
        <w:sdtEndPr/>
        <w:sdtContent>
          <w:r w:rsidR="009D4EB3">
            <w:t>Works Cited</w:t>
          </w:r>
        </w:sdtContent>
      </w:sdt>
    </w:p>
    <w:p w:rsidR="00E614DD" w:rsidRDefault="00EE6F72">
      <w:pPr>
        <w:pStyle w:val="Bibliography"/>
      </w:pPr>
      <w:sdt>
        <w:sdtPr>
          <w:alias w:val="AuthorLastName, FirstName:"/>
          <w:tag w:val="AuthorLastName, FirstName:"/>
          <w:id w:val="2048264259"/>
          <w:placeholder>
            <w:docPart w:val="82CB499C8B454441B75AC6946C69EBA5"/>
          </w:placeholder>
          <w:temporary/>
          <w:showingPlcHdr/>
          <w15:appearance w15:val="hidden"/>
        </w:sdtPr>
        <w:sdtEndPr/>
        <w:sdtContent>
          <w:r w:rsidR="009D4EB3">
            <w:t>AuthorLastName, FirstName</w:t>
          </w:r>
        </w:sdtContent>
      </w:sdt>
      <w:r w:rsidR="00691EC1">
        <w:t xml:space="preserve">. </w:t>
      </w:r>
      <w:sdt>
        <w:sdtPr>
          <w:rPr>
            <w:rStyle w:val="Emphasis"/>
          </w:rPr>
          <w:alias w:val="Title of the Book Being Referenced:"/>
          <w:tag w:val="Title of the Book Being Referenced:"/>
          <w:id w:val="1380049708"/>
          <w:placeholder>
            <w:docPart w:val="05E5726B17D4447DB3DD1FA3F2C7A98B"/>
          </w:placeholder>
          <w:temporary/>
          <w:showingPlcHdr/>
          <w15:appearance w15:val="hidden"/>
        </w:sdtPr>
        <w:sdtEndPr>
          <w:rPr>
            <w:rStyle w:val="DefaultParagraphFont"/>
            <w:i w:val="0"/>
            <w:iCs w:val="0"/>
          </w:rPr>
        </w:sdtEndPr>
        <w:sdtContent>
          <w:r w:rsidR="009D4EB3">
            <w:rPr>
              <w:rStyle w:val="Emphasis"/>
            </w:rPr>
            <w:t>Title of the Book Being Referenced</w:t>
          </w:r>
        </w:sdtContent>
      </w:sdt>
      <w:r w:rsidR="009D4EB3">
        <w:t>.</w:t>
      </w:r>
      <w:r w:rsidR="009D4EB3">
        <w:rPr>
          <w:rStyle w:val="Emphasis"/>
        </w:rPr>
        <w:t xml:space="preserve"> </w:t>
      </w:r>
      <w:sdt>
        <w:sdtPr>
          <w:alias w:val="City Name: Name of Publisher, Year. Type of Medium (e.g., Print).:"/>
          <w:tag w:val="City Name: Name of Publisher, Year. Type of Medium (e.g., Print).:"/>
          <w:id w:val="1389535480"/>
          <w:placeholder>
            <w:docPart w:val="FAB18AA4A29C4E3B947F98032018B236"/>
          </w:placeholder>
          <w:temporary/>
          <w:showingPlcHdr/>
          <w15:appearance w15:val="hidden"/>
        </w:sdtPr>
        <w:sdtEndPr/>
        <w:sdtContent>
          <w:r w:rsidR="009D4EB3">
            <w:t>City Name: Name of Publisher, Yea</w:t>
          </w:r>
          <w:r w:rsidR="00B13D1B">
            <w:t>r. Type of Medium (e.g., Print)</w:t>
          </w:r>
        </w:sdtContent>
      </w:sdt>
      <w:r w:rsidR="009D4EB3">
        <w:t>.</w:t>
      </w:r>
    </w:p>
    <w:p w:rsidR="00E614DD" w:rsidRDefault="00EE6F72">
      <w:pPr>
        <w:pStyle w:val="Bibliography"/>
      </w:pPr>
      <w:sdt>
        <w:sdtPr>
          <w:alias w:val="LastName, First, Middle:"/>
          <w:tag w:val="LastName, First, Middle:"/>
          <w:id w:val="-331526809"/>
          <w:placeholder>
            <w:docPart w:val="474C6C5558654AD9856007FD4009C4F6"/>
          </w:placeholder>
          <w:temporary/>
          <w:showingPlcHdr/>
          <w15:appearance w15:val="hidden"/>
        </w:sdtPr>
        <w:sdtEndPr/>
        <w:sdtContent>
          <w:r w:rsidR="00B13D1B">
            <w:t>LastName, First, Middle</w:t>
          </w:r>
        </w:sdtContent>
      </w:sdt>
      <w:r w:rsidR="00691EC1">
        <w:t>. “</w:t>
      </w:r>
      <w:sdt>
        <w:sdtPr>
          <w:alias w:val="Article Title:"/>
          <w:tag w:val="Article Title:"/>
          <w:id w:val="1890760928"/>
          <w:placeholder>
            <w:docPart w:val="46EF6EC6153C4008B91A47D4B3F6CE09"/>
          </w:placeholder>
          <w:temporary/>
          <w:showingPlcHdr/>
          <w15:appearance w15:val="hidden"/>
        </w:sdtPr>
        <w:sdtEndPr/>
        <w:sdtContent>
          <w:r w:rsidR="00B13D1B">
            <w:t>Article Title</w:t>
          </w:r>
        </w:sdtContent>
      </w:sdt>
      <w:r w:rsidR="00691EC1">
        <w:t xml:space="preserve">.” </w:t>
      </w:r>
      <w:sdt>
        <w:sdtPr>
          <w:rPr>
            <w:rStyle w:val="Emphasis"/>
          </w:rPr>
          <w:alias w:val="Journal Title:"/>
          <w:tag w:val="Journal Title:"/>
          <w:id w:val="-1199616055"/>
          <w:placeholder>
            <w:docPart w:val="2BDC7642C2174869BA05A0B3CF274BBA"/>
          </w:placeholder>
          <w:temporary/>
          <w:showingPlcHdr/>
          <w15:appearance w15:val="hidden"/>
        </w:sdtPr>
        <w:sdtEndPr>
          <w:rPr>
            <w:rStyle w:val="DefaultParagraphFont"/>
            <w:i w:val="0"/>
            <w:iCs w:val="0"/>
          </w:rPr>
        </w:sdtEndPr>
        <w:sdtContent>
          <w:r w:rsidR="00B13D1B">
            <w:rPr>
              <w:rStyle w:val="Emphasis"/>
            </w:rPr>
            <w:t>Journal Title</w:t>
          </w:r>
        </w:sdtContent>
      </w:sdt>
      <w:r w:rsidR="00B13D1B">
        <w:rPr>
          <w:rStyle w:val="Emphasis"/>
        </w:rPr>
        <w:t xml:space="preserve"> </w:t>
      </w:r>
      <w:r w:rsidR="00691EC1">
        <w:t>(</w:t>
      </w:r>
      <w:sdt>
        <w:sdtPr>
          <w:alias w:val="Year:"/>
          <w:tag w:val="Year:"/>
          <w:id w:val="753481968"/>
          <w:placeholder>
            <w:docPart w:val="B7ADD88D01B4450D920BD5ED832FDF8D"/>
          </w:placeholder>
          <w:temporary/>
          <w:showingPlcHdr/>
          <w15:appearance w15:val="hidden"/>
        </w:sdtPr>
        <w:sdtEndPr/>
        <w:sdtContent>
          <w:r w:rsidR="00B13D1B">
            <w:t>Year</w:t>
          </w:r>
        </w:sdtContent>
      </w:sdt>
      <w:r w:rsidR="00691EC1">
        <w:t xml:space="preserve">): </w:t>
      </w:r>
      <w:sdt>
        <w:sdtPr>
          <w:alias w:val="Pages From - To:"/>
          <w:tag w:val="Pages From - To:"/>
          <w:id w:val="-996188243"/>
          <w:placeholder>
            <w:docPart w:val="F4E5375EC1DC4E90843E521D7A0720C2"/>
          </w:placeholder>
          <w:temporary/>
          <w:showingPlcHdr/>
          <w15:appearance w15:val="hidden"/>
        </w:sdtPr>
        <w:sdtEndPr/>
        <w:sdtContent>
          <w:r w:rsidR="00B13D1B">
            <w:t>Pages From - To</w:t>
          </w:r>
        </w:sdtContent>
      </w:sdt>
      <w:r w:rsidR="00691EC1">
        <w:t xml:space="preserve">. </w:t>
      </w:r>
      <w:sdt>
        <w:sdtPr>
          <w:alias w:val="Print:"/>
          <w:tag w:val="Print:"/>
          <w:id w:val="1683927677"/>
          <w:placeholder>
            <w:docPart w:val="F205E060CAF34FED8A0015F48D0DCAFE"/>
          </w:placeholder>
          <w:temporary/>
          <w:showingPlcHdr/>
          <w15:appearance w15:val="hidden"/>
        </w:sdtPr>
        <w:sdtEndPr/>
        <w:sdtContent>
          <w:r w:rsidR="00B13D1B">
            <w:t>Print</w:t>
          </w:r>
        </w:sdtContent>
      </w:sdt>
      <w:r w:rsidR="00691EC1">
        <w:t>.</w:t>
      </w:r>
    </w:p>
    <w:sectPr w:rsidR="00E614DD">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E6F72" w:rsidRDefault="00EE6F72">
      <w:pPr>
        <w:spacing w:line="240" w:lineRule="auto"/>
      </w:pPr>
      <w:r>
        <w:separator/>
      </w:r>
    </w:p>
  </w:endnote>
  <w:endnote w:type="continuationSeparator" w:id="0">
    <w:p w:rsidR="00EE6F72" w:rsidRDefault="00EE6F7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E6F72" w:rsidRDefault="00EE6F72">
      <w:pPr>
        <w:spacing w:line="240" w:lineRule="auto"/>
      </w:pPr>
      <w:r>
        <w:separator/>
      </w:r>
    </w:p>
  </w:footnote>
  <w:footnote w:type="continuationSeparator" w:id="0">
    <w:p w:rsidR="00EE6F72" w:rsidRDefault="00EE6F7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14DD" w:rsidRDefault="00691EC1">
    <w:pPr>
      <w:pStyle w:val="Header"/>
    </w:pPr>
    <w:r>
      <w:t xml:space="preserve"> </w:t>
    </w:r>
    <w:r>
      <w:fldChar w:fldCharType="begin"/>
    </w:r>
    <w:r>
      <w:instrText xml:space="preserve"> PAGE   \* MERGEFORMAT </w:instrText>
    </w:r>
    <w:r>
      <w:fldChar w:fldCharType="separate"/>
    </w:r>
    <w:r w:rsidR="00F9444C">
      <w:rPr>
        <w:noProof/>
      </w:rPr>
      <w:t>2</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14DD" w:rsidRDefault="00B13D1B">
    <w:pPr>
      <w:pStyle w:val="Header"/>
    </w:pPr>
    <w:r>
      <w:t xml:space="preserve"> </w:t>
    </w:r>
    <w:r w:rsidR="00691EC1">
      <w:fldChar w:fldCharType="begin"/>
    </w:r>
    <w:r w:rsidR="00691EC1">
      <w:instrText xml:space="preserve"> PAGE   \* MERGEFORMAT </w:instrText>
    </w:r>
    <w:r w:rsidR="00691EC1">
      <w:fldChar w:fldCharType="separate"/>
    </w:r>
    <w:r w:rsidR="00F9444C">
      <w:rPr>
        <w:noProof/>
      </w:rPr>
      <w:t>1</w:t>
    </w:r>
    <w:r w:rsidR="00691EC1">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335BAA"/>
    <w:multiLevelType w:val="multilevel"/>
    <w:tmpl w:val="82986EB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1A7072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DB07618"/>
    <w:multiLevelType w:val="multilevel"/>
    <w:tmpl w:val="A3C8CF7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3E4A6A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9BD0CE8"/>
    <w:multiLevelType w:val="multilevel"/>
    <w:tmpl w:val="D050418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54C54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B1B5787"/>
    <w:multiLevelType w:val="multilevel"/>
    <w:tmpl w:val="4572ABF8"/>
    <w:numStyleLink w:val="MLAOutline"/>
  </w:abstractNum>
  <w:abstractNum w:abstractNumId="19" w15:restartNumberingAfterBreak="0">
    <w:nsid w:val="5F2B2DE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6AAF03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A392C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7"/>
  </w:num>
  <w:num w:numId="13">
    <w:abstractNumId w:val="18"/>
  </w:num>
  <w:num w:numId="14">
    <w:abstractNumId w:val="14"/>
  </w:num>
  <w:num w:numId="15">
    <w:abstractNumId w:val="20"/>
  </w:num>
  <w:num w:numId="16">
    <w:abstractNumId w:val="16"/>
  </w:num>
  <w:num w:numId="17">
    <w:abstractNumId w:val="11"/>
  </w:num>
  <w:num w:numId="18">
    <w:abstractNumId w:val="10"/>
  </w:num>
  <w:num w:numId="19">
    <w:abstractNumId w:val="15"/>
  </w:num>
  <w:num w:numId="20">
    <w:abstractNumId w:val="21"/>
  </w:num>
  <w:num w:numId="21">
    <w:abstractNumId w:val="13"/>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DF3"/>
    <w:rsid w:val="00040CBB"/>
    <w:rsid w:val="000809FE"/>
    <w:rsid w:val="000B78C8"/>
    <w:rsid w:val="001463B2"/>
    <w:rsid w:val="001F62C0"/>
    <w:rsid w:val="00245E02"/>
    <w:rsid w:val="00353B66"/>
    <w:rsid w:val="004A2675"/>
    <w:rsid w:val="004F7139"/>
    <w:rsid w:val="00691EC1"/>
    <w:rsid w:val="007C53FB"/>
    <w:rsid w:val="0089343B"/>
    <w:rsid w:val="008B09BB"/>
    <w:rsid w:val="008B7D18"/>
    <w:rsid w:val="008F1F97"/>
    <w:rsid w:val="008F4052"/>
    <w:rsid w:val="00911AA6"/>
    <w:rsid w:val="009946B9"/>
    <w:rsid w:val="009D4EB3"/>
    <w:rsid w:val="00AE1E8F"/>
    <w:rsid w:val="00B13D1B"/>
    <w:rsid w:val="00B818DF"/>
    <w:rsid w:val="00CD071B"/>
    <w:rsid w:val="00D52117"/>
    <w:rsid w:val="00DB0D39"/>
    <w:rsid w:val="00DC3DF3"/>
    <w:rsid w:val="00E14005"/>
    <w:rsid w:val="00E335D9"/>
    <w:rsid w:val="00E614DD"/>
    <w:rsid w:val="00EE6F72"/>
    <w:rsid w:val="00F9444C"/>
    <w:rsid w:val="00FC70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C796E7"/>
  <w15:chartTrackingRefBased/>
  <w15:docId w15:val="{BE920EC1-8390-4879-B250-D9E9116FE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9444C"/>
    <w:pPr>
      <w:suppressAutoHyphens/>
    </w:pPr>
  </w:style>
  <w:style w:type="paragraph" w:styleId="Heading1">
    <w:name w:val="heading 1"/>
    <w:basedOn w:val="Normal"/>
    <w:next w:val="Normal"/>
    <w:link w:val="Heading1Char"/>
    <w:uiPriority w:val="9"/>
    <w:qFormat/>
    <w:rsid w:val="000B78C8"/>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0B78C8"/>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0B78C8"/>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0B78C8"/>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0B78C8"/>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B78C8"/>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0B78C8"/>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0B78C8"/>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0B78C8"/>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040CBB"/>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40CBB"/>
    <w:rPr>
      <w:rFonts w:ascii="Segoe UI" w:hAnsi="Segoe UI" w:cs="Segoe UI"/>
      <w:sz w:val="22"/>
      <w:szCs w:val="18"/>
    </w:rPr>
  </w:style>
  <w:style w:type="paragraph" w:styleId="Bibliography">
    <w:name w:val="Bibliography"/>
    <w:basedOn w:val="Normal"/>
    <w:next w:val="Normal"/>
    <w:uiPriority w:val="8"/>
    <w:unhideWhenUsed/>
    <w:qFormat/>
    <w:pPr>
      <w:ind w:left="720" w:hanging="720"/>
    </w:pPr>
  </w:style>
  <w:style w:type="paragraph" w:styleId="BlockText">
    <w:name w:val="Block Text"/>
    <w:basedOn w:val="Normal"/>
    <w:uiPriority w:val="99"/>
    <w:semiHidden/>
    <w:unhideWhenUsed/>
    <w:rsid w:val="00B818DF"/>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040CBB"/>
    <w:pPr>
      <w:spacing w:after="120"/>
      <w:ind w:firstLine="0"/>
    </w:pPr>
    <w:rPr>
      <w:sz w:val="22"/>
      <w:szCs w:val="16"/>
    </w:rPr>
  </w:style>
  <w:style w:type="character" w:customStyle="1" w:styleId="BodyText3Char">
    <w:name w:val="Body Text 3 Char"/>
    <w:basedOn w:val="DefaultParagraphFont"/>
    <w:link w:val="BodyText3"/>
    <w:uiPriority w:val="99"/>
    <w:semiHidden/>
    <w:rsid w:val="00040CBB"/>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040CBB"/>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040CBB"/>
    <w:rPr>
      <w:sz w:val="22"/>
      <w:szCs w:val="16"/>
    </w:rPr>
  </w:style>
  <w:style w:type="paragraph" w:styleId="Caption">
    <w:name w:val="caption"/>
    <w:basedOn w:val="Normal"/>
    <w:next w:val="Normal"/>
    <w:uiPriority w:val="35"/>
    <w:semiHidden/>
    <w:unhideWhenUsed/>
    <w:qFormat/>
    <w:rsid w:val="00245E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040CBB"/>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040CBB"/>
    <w:rPr>
      <w:sz w:val="22"/>
      <w:szCs w:val="20"/>
    </w:rPr>
  </w:style>
  <w:style w:type="paragraph" w:styleId="CommentSubject">
    <w:name w:val="annotation subject"/>
    <w:basedOn w:val="CommentText"/>
    <w:next w:val="CommentText"/>
    <w:link w:val="CommentSubjectChar"/>
    <w:uiPriority w:val="99"/>
    <w:semiHidden/>
    <w:unhideWhenUsed/>
    <w:rsid w:val="00040CBB"/>
    <w:rPr>
      <w:b/>
      <w:bCs/>
    </w:rPr>
  </w:style>
  <w:style w:type="character" w:customStyle="1" w:styleId="CommentSubjectChar">
    <w:name w:val="Comment Subject Char"/>
    <w:basedOn w:val="CommentTextChar"/>
    <w:link w:val="CommentSubject"/>
    <w:uiPriority w:val="99"/>
    <w:semiHidden/>
    <w:rsid w:val="00040CBB"/>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040CBB"/>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40CBB"/>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040CBB"/>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4"/>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040CBB"/>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040CBB"/>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040CBB"/>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040CBB"/>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040CBB"/>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040CBB"/>
    <w:rPr>
      <w:rFonts w:ascii="Consolas" w:hAnsi="Consolas" w:cs="Consolas"/>
      <w:sz w:val="22"/>
      <w:szCs w:val="21"/>
    </w:rPr>
  </w:style>
  <w:style w:type="paragraph" w:styleId="Quote">
    <w:name w:val="Quote"/>
    <w:basedOn w:val="Normal"/>
    <w:next w:val="Normal"/>
    <w:link w:val="QuoteChar"/>
    <w:uiPriority w:val="3"/>
    <w:qFormat/>
    <w:pPr>
      <w:ind w:left="1440" w:firstLine="0"/>
    </w:pPr>
  </w:style>
  <w:style w:type="character" w:customStyle="1" w:styleId="QuoteChar">
    <w:name w:val="Quote Char"/>
    <w:basedOn w:val="DefaultParagraphFont"/>
    <w:link w:val="Quote"/>
    <w:uiPriority w:val="3"/>
    <w:rsid w:val="004A267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1"/>
    <w:qFormat/>
    <w:rsid w:val="001463B2"/>
    <w:pPr>
      <w:ind w:firstLine="0"/>
      <w:jc w:val="center"/>
    </w:pPr>
    <w:rPr>
      <w:rFonts w:asciiTheme="majorHAnsi" w:eastAsiaTheme="majorEastAsia" w:hAnsiTheme="majorHAnsi" w:cstheme="majorBidi"/>
      <w:kern w:val="28"/>
    </w:rPr>
  </w:style>
  <w:style w:type="character" w:customStyle="1" w:styleId="TitleChar">
    <w:name w:val="Title Char"/>
    <w:basedOn w:val="DefaultParagraphFont"/>
    <w:link w:val="Title"/>
    <w:uiPriority w:val="1"/>
    <w:rsid w:val="001463B2"/>
    <w:rPr>
      <w:rFonts w:asciiTheme="majorHAnsi" w:eastAsiaTheme="majorEastAsia" w:hAnsiTheme="majorHAnsi" w:cstheme="majorBidi"/>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B818DF"/>
    <w:rPr>
      <w:color w:val="595959" w:themeColor="text1" w:themeTint="A6"/>
    </w:rPr>
  </w:style>
  <w:style w:type="character" w:styleId="Emphasis">
    <w:name w:val="Emphasis"/>
    <w:basedOn w:val="DefaultParagraphFont"/>
    <w:uiPriority w:val="8"/>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5"/>
    <w:qFormat/>
    <w:pPr>
      <w:spacing w:before="240"/>
    </w:pPr>
  </w:style>
  <w:style w:type="paragraph" w:customStyle="1" w:styleId="TableNote">
    <w:name w:val="Table Note"/>
    <w:basedOn w:val="Normal"/>
    <w:uiPriority w:val="6"/>
    <w:qFormat/>
    <w:pPr>
      <w:numPr>
        <w:numId w:val="11"/>
      </w:numPr>
    </w:pPr>
  </w:style>
  <w:style w:type="paragraph" w:customStyle="1" w:styleId="SectionTitle">
    <w:name w:val="Section Title"/>
    <w:basedOn w:val="Normal"/>
    <w:next w:val="Normal"/>
    <w:uiPriority w:val="7"/>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rsid w:val="001463B2"/>
    <w:pPr>
      <w:spacing w:line="240" w:lineRule="auto"/>
    </w:pPr>
  </w:style>
  <w:style w:type="character" w:customStyle="1" w:styleId="FooterChar">
    <w:name w:val="Footer Char"/>
    <w:basedOn w:val="DefaultParagraphFont"/>
    <w:link w:val="Footer"/>
    <w:uiPriority w:val="99"/>
    <w:rsid w:val="001463B2"/>
  </w:style>
  <w:style w:type="character" w:styleId="IntenseEmphasis">
    <w:name w:val="Intense Emphasis"/>
    <w:basedOn w:val="DefaultParagraphFont"/>
    <w:uiPriority w:val="21"/>
    <w:semiHidden/>
    <w:unhideWhenUsed/>
    <w:qFormat/>
    <w:rsid w:val="004F7139"/>
    <w:rPr>
      <w:i/>
      <w:iCs/>
      <w:color w:val="595959" w:themeColor="text1" w:themeTint="A6"/>
    </w:rPr>
  </w:style>
  <w:style w:type="paragraph" w:styleId="IntenseQuote">
    <w:name w:val="Intense Quote"/>
    <w:basedOn w:val="Normal"/>
    <w:next w:val="Normal"/>
    <w:link w:val="IntenseQuoteChar"/>
    <w:uiPriority w:val="30"/>
    <w:semiHidden/>
    <w:unhideWhenUsed/>
    <w:qFormat/>
    <w:rsid w:val="004F7139"/>
    <w:pPr>
      <w:pBdr>
        <w:top w:val="single" w:sz="4" w:space="10" w:color="595959" w:themeColor="text1" w:themeTint="A6"/>
        <w:bottom w:val="single" w:sz="4" w:space="10" w:color="595959" w:themeColor="text1" w:themeTint="A6"/>
      </w:pBdr>
      <w:spacing w:before="360" w:after="360"/>
      <w:ind w:left="864" w:right="864"/>
      <w:jc w:val="center"/>
    </w:pPr>
    <w:rPr>
      <w:i/>
      <w:iCs/>
      <w:color w:val="595959" w:themeColor="text1" w:themeTint="A6"/>
    </w:rPr>
  </w:style>
  <w:style w:type="character" w:customStyle="1" w:styleId="IntenseQuoteChar">
    <w:name w:val="Intense Quote Char"/>
    <w:basedOn w:val="DefaultParagraphFont"/>
    <w:link w:val="IntenseQuote"/>
    <w:uiPriority w:val="30"/>
    <w:semiHidden/>
    <w:rsid w:val="004F7139"/>
    <w:rPr>
      <w:i/>
      <w:iCs/>
      <w:color w:val="595959" w:themeColor="text1" w:themeTint="A6"/>
    </w:rPr>
  </w:style>
  <w:style w:type="character" w:styleId="IntenseReference">
    <w:name w:val="Intense Reference"/>
    <w:basedOn w:val="DefaultParagraphFont"/>
    <w:uiPriority w:val="32"/>
    <w:semiHidden/>
    <w:unhideWhenUsed/>
    <w:qFormat/>
    <w:rsid w:val="004F7139"/>
    <w:rPr>
      <w:b/>
      <w:bCs/>
      <w:smallCaps/>
      <w:color w:val="595959" w:themeColor="text1" w:themeTint="A6"/>
      <w:spacing w:val="5"/>
    </w:rPr>
  </w:style>
  <w:style w:type="character" w:styleId="FollowedHyperlink">
    <w:name w:val="FollowedHyperlink"/>
    <w:basedOn w:val="DefaultParagraphFont"/>
    <w:uiPriority w:val="99"/>
    <w:semiHidden/>
    <w:unhideWhenUsed/>
    <w:rsid w:val="00B818DF"/>
    <w:rPr>
      <w:color w:val="595959" w:themeColor="text1" w:themeTint="A6"/>
      <w:u w:val="single"/>
    </w:rPr>
  </w:style>
  <w:style w:type="character" w:styleId="CommentReference">
    <w:name w:val="annotation reference"/>
    <w:basedOn w:val="DefaultParagraphFont"/>
    <w:uiPriority w:val="99"/>
    <w:semiHidden/>
    <w:unhideWhenUsed/>
    <w:rsid w:val="007C53FB"/>
    <w:rPr>
      <w:sz w:val="22"/>
      <w:szCs w:val="16"/>
    </w:rPr>
  </w:style>
  <w:style w:type="character" w:styleId="HTMLCode">
    <w:name w:val="HTML Code"/>
    <w:basedOn w:val="DefaultParagraphFont"/>
    <w:uiPriority w:val="99"/>
    <w:semiHidden/>
    <w:unhideWhenUsed/>
    <w:rsid w:val="00040CBB"/>
    <w:rPr>
      <w:rFonts w:ascii="Consolas" w:hAnsi="Consolas"/>
      <w:sz w:val="22"/>
      <w:szCs w:val="20"/>
    </w:rPr>
  </w:style>
  <w:style w:type="character" w:styleId="HTMLKeyboard">
    <w:name w:val="HTML Keyboard"/>
    <w:basedOn w:val="DefaultParagraphFont"/>
    <w:uiPriority w:val="99"/>
    <w:semiHidden/>
    <w:unhideWhenUsed/>
    <w:rsid w:val="00040CBB"/>
    <w:rPr>
      <w:rFonts w:ascii="Consolas" w:hAnsi="Consolas"/>
      <w:sz w:val="22"/>
      <w:szCs w:val="20"/>
    </w:rPr>
  </w:style>
  <w:style w:type="character" w:styleId="HTMLTypewriter">
    <w:name w:val="HTML Typewriter"/>
    <w:basedOn w:val="DefaultParagraphFont"/>
    <w:uiPriority w:val="99"/>
    <w:semiHidden/>
    <w:unhideWhenUsed/>
    <w:rsid w:val="00040CBB"/>
    <w:rPr>
      <w:rFonts w:ascii="Consolas" w:hAnsi="Consolas"/>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8774060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64321403">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89036087">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19558046">
      <w:bodyDiv w:val="1"/>
      <w:marLeft w:val="0"/>
      <w:marRight w:val="0"/>
      <w:marTop w:val="0"/>
      <w:marBottom w:val="0"/>
      <w:divBdr>
        <w:top w:val="none" w:sz="0" w:space="0" w:color="auto"/>
        <w:left w:val="none" w:sz="0" w:space="0" w:color="auto"/>
        <w:bottom w:val="none" w:sz="0" w:space="0" w:color="auto"/>
        <w:right w:val="none" w:sz="0" w:space="0" w:color="auto"/>
      </w:divBdr>
    </w:div>
    <w:div w:id="2017421617">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nch\AppData\Roaming\Microsoft\Templates\MLA%20style%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EB31EBBECB405A897E0EC960FE5846"/>
        <w:category>
          <w:name w:val="General"/>
          <w:gallery w:val="placeholder"/>
        </w:category>
        <w:types>
          <w:type w:val="bbPlcHdr"/>
        </w:types>
        <w:behaviors>
          <w:behavior w:val="content"/>
        </w:behaviors>
        <w:guid w:val="{F0CDF25D-A5CA-4CAC-88A2-02105840624D}"/>
      </w:docPartPr>
      <w:docPartBody>
        <w:p w:rsidR="00000000" w:rsidRDefault="008C3BE1">
          <w:pPr>
            <w:pStyle w:val="DEEB31EBBECB405A897E0EC960FE5846"/>
          </w:pPr>
          <w:r>
            <w:t>Works Cited</w:t>
          </w:r>
        </w:p>
      </w:docPartBody>
    </w:docPart>
    <w:docPart>
      <w:docPartPr>
        <w:name w:val="82CB499C8B454441B75AC6946C69EBA5"/>
        <w:category>
          <w:name w:val="General"/>
          <w:gallery w:val="placeholder"/>
        </w:category>
        <w:types>
          <w:type w:val="bbPlcHdr"/>
        </w:types>
        <w:behaviors>
          <w:behavior w:val="content"/>
        </w:behaviors>
        <w:guid w:val="{AE20568E-2CF3-4086-83B0-581CDD7E67C6}"/>
      </w:docPartPr>
      <w:docPartBody>
        <w:p w:rsidR="00000000" w:rsidRDefault="008C3BE1">
          <w:pPr>
            <w:pStyle w:val="82CB499C8B454441B75AC6946C69EBA5"/>
          </w:pPr>
          <w:r>
            <w:t>AuthorLastName, FirstName</w:t>
          </w:r>
        </w:p>
      </w:docPartBody>
    </w:docPart>
    <w:docPart>
      <w:docPartPr>
        <w:name w:val="05E5726B17D4447DB3DD1FA3F2C7A98B"/>
        <w:category>
          <w:name w:val="General"/>
          <w:gallery w:val="placeholder"/>
        </w:category>
        <w:types>
          <w:type w:val="bbPlcHdr"/>
        </w:types>
        <w:behaviors>
          <w:behavior w:val="content"/>
        </w:behaviors>
        <w:guid w:val="{0A7FE5AA-1E48-4F8D-9708-CD4B377E500A}"/>
      </w:docPartPr>
      <w:docPartBody>
        <w:p w:rsidR="00000000" w:rsidRDefault="008C3BE1">
          <w:pPr>
            <w:pStyle w:val="05E5726B17D4447DB3DD1FA3F2C7A98B"/>
          </w:pPr>
          <w:r>
            <w:rPr>
              <w:rStyle w:val="Emphasis"/>
            </w:rPr>
            <w:t xml:space="preserve">Title of the Book Being </w:t>
          </w:r>
          <w:r>
            <w:rPr>
              <w:rStyle w:val="Emphasis"/>
            </w:rPr>
            <w:t>Referenced</w:t>
          </w:r>
        </w:p>
      </w:docPartBody>
    </w:docPart>
    <w:docPart>
      <w:docPartPr>
        <w:name w:val="FAB18AA4A29C4E3B947F98032018B236"/>
        <w:category>
          <w:name w:val="General"/>
          <w:gallery w:val="placeholder"/>
        </w:category>
        <w:types>
          <w:type w:val="bbPlcHdr"/>
        </w:types>
        <w:behaviors>
          <w:behavior w:val="content"/>
        </w:behaviors>
        <w:guid w:val="{E4D52417-8DA3-4F5D-936E-B06C459502FF}"/>
      </w:docPartPr>
      <w:docPartBody>
        <w:p w:rsidR="00000000" w:rsidRDefault="008C3BE1">
          <w:pPr>
            <w:pStyle w:val="FAB18AA4A29C4E3B947F98032018B236"/>
          </w:pPr>
          <w:r>
            <w:t>City Name: Name of Publisher, Year. Type of Medium (e.g., Print)</w:t>
          </w:r>
        </w:p>
      </w:docPartBody>
    </w:docPart>
    <w:docPart>
      <w:docPartPr>
        <w:name w:val="474C6C5558654AD9856007FD4009C4F6"/>
        <w:category>
          <w:name w:val="General"/>
          <w:gallery w:val="placeholder"/>
        </w:category>
        <w:types>
          <w:type w:val="bbPlcHdr"/>
        </w:types>
        <w:behaviors>
          <w:behavior w:val="content"/>
        </w:behaviors>
        <w:guid w:val="{280DB0C0-CAC3-474C-ADE9-0BCF8BF51E76}"/>
      </w:docPartPr>
      <w:docPartBody>
        <w:p w:rsidR="00000000" w:rsidRDefault="008C3BE1">
          <w:pPr>
            <w:pStyle w:val="474C6C5558654AD9856007FD4009C4F6"/>
          </w:pPr>
          <w:r>
            <w:t>LastName, First, Middle</w:t>
          </w:r>
        </w:p>
      </w:docPartBody>
    </w:docPart>
    <w:docPart>
      <w:docPartPr>
        <w:name w:val="46EF6EC6153C4008B91A47D4B3F6CE09"/>
        <w:category>
          <w:name w:val="General"/>
          <w:gallery w:val="placeholder"/>
        </w:category>
        <w:types>
          <w:type w:val="bbPlcHdr"/>
        </w:types>
        <w:behaviors>
          <w:behavior w:val="content"/>
        </w:behaviors>
        <w:guid w:val="{BECCC312-CE30-4E56-A7B7-8467BFD208B0}"/>
      </w:docPartPr>
      <w:docPartBody>
        <w:p w:rsidR="00000000" w:rsidRDefault="008C3BE1">
          <w:pPr>
            <w:pStyle w:val="46EF6EC6153C4008B91A47D4B3F6CE09"/>
          </w:pPr>
          <w:r>
            <w:t>Article Title</w:t>
          </w:r>
        </w:p>
      </w:docPartBody>
    </w:docPart>
    <w:docPart>
      <w:docPartPr>
        <w:name w:val="2BDC7642C2174869BA05A0B3CF274BBA"/>
        <w:category>
          <w:name w:val="General"/>
          <w:gallery w:val="placeholder"/>
        </w:category>
        <w:types>
          <w:type w:val="bbPlcHdr"/>
        </w:types>
        <w:behaviors>
          <w:behavior w:val="content"/>
        </w:behaviors>
        <w:guid w:val="{F9B4173C-3A0B-4876-834F-F8988BA8319C}"/>
      </w:docPartPr>
      <w:docPartBody>
        <w:p w:rsidR="00000000" w:rsidRDefault="008C3BE1">
          <w:pPr>
            <w:pStyle w:val="2BDC7642C2174869BA05A0B3CF274BBA"/>
          </w:pPr>
          <w:r>
            <w:rPr>
              <w:rStyle w:val="Emphasis"/>
            </w:rPr>
            <w:t>Journal Title</w:t>
          </w:r>
        </w:p>
      </w:docPartBody>
    </w:docPart>
    <w:docPart>
      <w:docPartPr>
        <w:name w:val="B7ADD88D01B4450D920BD5ED832FDF8D"/>
        <w:category>
          <w:name w:val="General"/>
          <w:gallery w:val="placeholder"/>
        </w:category>
        <w:types>
          <w:type w:val="bbPlcHdr"/>
        </w:types>
        <w:behaviors>
          <w:behavior w:val="content"/>
        </w:behaviors>
        <w:guid w:val="{3397BCE4-FF89-48DD-AAB3-2744CFF2B815}"/>
      </w:docPartPr>
      <w:docPartBody>
        <w:p w:rsidR="00000000" w:rsidRDefault="008C3BE1">
          <w:pPr>
            <w:pStyle w:val="B7ADD88D01B4450D920BD5ED832FDF8D"/>
          </w:pPr>
          <w:r>
            <w:t>Year</w:t>
          </w:r>
        </w:p>
      </w:docPartBody>
    </w:docPart>
    <w:docPart>
      <w:docPartPr>
        <w:name w:val="F4E5375EC1DC4E90843E521D7A0720C2"/>
        <w:category>
          <w:name w:val="General"/>
          <w:gallery w:val="placeholder"/>
        </w:category>
        <w:types>
          <w:type w:val="bbPlcHdr"/>
        </w:types>
        <w:behaviors>
          <w:behavior w:val="content"/>
        </w:behaviors>
        <w:guid w:val="{1A83B1B8-E614-4932-8735-B6A144235D46}"/>
      </w:docPartPr>
      <w:docPartBody>
        <w:p w:rsidR="00000000" w:rsidRDefault="008C3BE1">
          <w:pPr>
            <w:pStyle w:val="F4E5375EC1DC4E90843E521D7A0720C2"/>
          </w:pPr>
          <w:r>
            <w:t>Pages From - To</w:t>
          </w:r>
        </w:p>
      </w:docPartBody>
    </w:docPart>
    <w:docPart>
      <w:docPartPr>
        <w:name w:val="F205E060CAF34FED8A0015F48D0DCAFE"/>
        <w:category>
          <w:name w:val="General"/>
          <w:gallery w:val="placeholder"/>
        </w:category>
        <w:types>
          <w:type w:val="bbPlcHdr"/>
        </w:types>
        <w:behaviors>
          <w:behavior w:val="content"/>
        </w:behaviors>
        <w:guid w:val="{975298EE-6BA6-467C-B777-F83861D6B36A}"/>
      </w:docPartPr>
      <w:docPartBody>
        <w:p w:rsidR="00000000" w:rsidRDefault="008C3BE1">
          <w:pPr>
            <w:pStyle w:val="F205E060CAF34FED8A0015F48D0DCAFE"/>
          </w:pPr>
          <w:r>
            <w:t>Print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BE1"/>
    <w:rsid w:val="008C3B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75C211E6A6A4816843EC81C4965DFB9">
    <w:name w:val="175C211E6A6A4816843EC81C4965DFB9"/>
  </w:style>
  <w:style w:type="paragraph" w:customStyle="1" w:styleId="A046EFC2028344A0AA4F4B451CCC6625">
    <w:name w:val="A046EFC2028344A0AA4F4B451CCC6625"/>
  </w:style>
  <w:style w:type="paragraph" w:customStyle="1" w:styleId="A8F9BC381B05449899602E82AA2A8A13">
    <w:name w:val="A8F9BC381B05449899602E82AA2A8A13"/>
  </w:style>
  <w:style w:type="paragraph" w:customStyle="1" w:styleId="D610BA3FF6AD4737B8AE28137A8E2D09">
    <w:name w:val="D610BA3FF6AD4737B8AE28137A8E2D09"/>
  </w:style>
  <w:style w:type="paragraph" w:customStyle="1" w:styleId="42AFE2BAF70D48B3AAD119A902784FA5">
    <w:name w:val="42AFE2BAF70D48B3AAD119A902784FA5"/>
  </w:style>
  <w:style w:type="paragraph" w:customStyle="1" w:styleId="E7A088E460254E48BBBB151564C68D3C">
    <w:name w:val="E7A088E460254E48BBBB151564C68D3C"/>
  </w:style>
  <w:style w:type="character" w:styleId="Emphasis">
    <w:name w:val="Emphasis"/>
    <w:basedOn w:val="DefaultParagraphFont"/>
    <w:uiPriority w:val="8"/>
    <w:qFormat/>
    <w:rPr>
      <w:i/>
      <w:iCs/>
    </w:rPr>
  </w:style>
  <w:style w:type="paragraph" w:customStyle="1" w:styleId="521C7B3897D54DEB8E021F91F8CC9E66">
    <w:name w:val="521C7B3897D54DEB8E021F91F8CC9E66"/>
  </w:style>
  <w:style w:type="paragraph" w:customStyle="1" w:styleId="7FD479FD4E2E4A9EBF6D8C6F21C21FA4">
    <w:name w:val="7FD479FD4E2E4A9EBF6D8C6F21C21FA4"/>
  </w:style>
  <w:style w:type="paragraph" w:customStyle="1" w:styleId="BDF4BCE95D1945658D812D84A36AB23F">
    <w:name w:val="BDF4BCE95D1945658D812D84A36AB23F"/>
  </w:style>
  <w:style w:type="paragraph" w:customStyle="1" w:styleId="A0F5A873B9344A16A6F7BD31F2BDF64F">
    <w:name w:val="A0F5A873B9344A16A6F7BD31F2BDF64F"/>
  </w:style>
  <w:style w:type="paragraph" w:customStyle="1" w:styleId="3C862F39059F4899A1A243ACA06DEFA7">
    <w:name w:val="3C862F39059F4899A1A243ACA06DEFA7"/>
  </w:style>
  <w:style w:type="paragraph" w:customStyle="1" w:styleId="21E42EE6CA074FD9A400B7C1F4DFA382">
    <w:name w:val="21E42EE6CA074FD9A400B7C1F4DFA382"/>
  </w:style>
  <w:style w:type="paragraph" w:customStyle="1" w:styleId="02BFF0BD6655432F978687E7D19C38B6">
    <w:name w:val="02BFF0BD6655432F978687E7D19C38B6"/>
  </w:style>
  <w:style w:type="paragraph" w:customStyle="1" w:styleId="E19C3ADB654F45B7B6E7F1E3FD8A2E83">
    <w:name w:val="E19C3ADB654F45B7B6E7F1E3FD8A2E83"/>
  </w:style>
  <w:style w:type="paragraph" w:customStyle="1" w:styleId="03128D54005A49C590278A7576503EB7">
    <w:name w:val="03128D54005A49C590278A7576503EB7"/>
  </w:style>
  <w:style w:type="paragraph" w:customStyle="1" w:styleId="C6B4958C1A47400495E8A89F71640283">
    <w:name w:val="C6B4958C1A47400495E8A89F71640283"/>
  </w:style>
  <w:style w:type="paragraph" w:customStyle="1" w:styleId="921764D5BE5E4CD1BFD84EFCAB68A15A">
    <w:name w:val="921764D5BE5E4CD1BFD84EFCAB68A15A"/>
  </w:style>
  <w:style w:type="paragraph" w:customStyle="1" w:styleId="5FDBABFFC0A44CF796A907012D1F3528">
    <w:name w:val="5FDBABFFC0A44CF796A907012D1F3528"/>
  </w:style>
  <w:style w:type="paragraph" w:customStyle="1" w:styleId="77736E72B82C4AA6B3487388C2B75C6A">
    <w:name w:val="77736E72B82C4AA6B3487388C2B75C6A"/>
  </w:style>
  <w:style w:type="paragraph" w:customStyle="1" w:styleId="C7F00CD75DEE46AD829361C78339D8C0">
    <w:name w:val="C7F00CD75DEE46AD829361C78339D8C0"/>
  </w:style>
  <w:style w:type="paragraph" w:customStyle="1" w:styleId="D61E9BCF1EAD4433AA07D0BDBF9D148B">
    <w:name w:val="D61E9BCF1EAD4433AA07D0BDBF9D148B"/>
  </w:style>
  <w:style w:type="paragraph" w:customStyle="1" w:styleId="71D530D948754A70B02D93AF38CC2179">
    <w:name w:val="71D530D948754A70B02D93AF38CC2179"/>
  </w:style>
  <w:style w:type="paragraph" w:customStyle="1" w:styleId="DCB99FDCE53C4BC18F1665F0C76D8CB2">
    <w:name w:val="DCB99FDCE53C4BC18F1665F0C76D8CB2"/>
  </w:style>
  <w:style w:type="paragraph" w:customStyle="1" w:styleId="1C54396B3CD045638E1DC5F482FCCD9C">
    <w:name w:val="1C54396B3CD045638E1DC5F482FCCD9C"/>
  </w:style>
  <w:style w:type="paragraph" w:customStyle="1" w:styleId="82D66278A3024F269D984EE90BF971BB">
    <w:name w:val="82D66278A3024F269D984EE90BF971BB"/>
  </w:style>
  <w:style w:type="paragraph" w:customStyle="1" w:styleId="F686A0AC07CB4A11A5B4FFEFBD310112">
    <w:name w:val="F686A0AC07CB4A11A5B4FFEFBD310112"/>
  </w:style>
  <w:style w:type="paragraph" w:customStyle="1" w:styleId="4ECCDF1252C94261A2A40F62D1AF01DA">
    <w:name w:val="4ECCDF1252C94261A2A40F62D1AF01DA"/>
  </w:style>
  <w:style w:type="paragraph" w:customStyle="1" w:styleId="50BF7A9CF642434DBA8767160036A3E4">
    <w:name w:val="50BF7A9CF642434DBA8767160036A3E4"/>
  </w:style>
  <w:style w:type="paragraph" w:customStyle="1" w:styleId="10FEA5503DF141B3AE17B85B7A3A8405">
    <w:name w:val="10FEA5503DF141B3AE17B85B7A3A8405"/>
  </w:style>
  <w:style w:type="paragraph" w:customStyle="1" w:styleId="F8E069A51AFE48F08578FED783821446">
    <w:name w:val="F8E069A51AFE48F08578FED783821446"/>
  </w:style>
  <w:style w:type="paragraph" w:customStyle="1" w:styleId="DEEB31EBBECB405A897E0EC960FE5846">
    <w:name w:val="DEEB31EBBECB405A897E0EC960FE5846"/>
  </w:style>
  <w:style w:type="paragraph" w:customStyle="1" w:styleId="82CB499C8B454441B75AC6946C69EBA5">
    <w:name w:val="82CB499C8B454441B75AC6946C69EBA5"/>
  </w:style>
  <w:style w:type="paragraph" w:customStyle="1" w:styleId="05E5726B17D4447DB3DD1FA3F2C7A98B">
    <w:name w:val="05E5726B17D4447DB3DD1FA3F2C7A98B"/>
  </w:style>
  <w:style w:type="paragraph" w:customStyle="1" w:styleId="FAB18AA4A29C4E3B947F98032018B236">
    <w:name w:val="FAB18AA4A29C4E3B947F98032018B236"/>
  </w:style>
  <w:style w:type="paragraph" w:customStyle="1" w:styleId="474C6C5558654AD9856007FD4009C4F6">
    <w:name w:val="474C6C5558654AD9856007FD4009C4F6"/>
  </w:style>
  <w:style w:type="paragraph" w:customStyle="1" w:styleId="46EF6EC6153C4008B91A47D4B3F6CE09">
    <w:name w:val="46EF6EC6153C4008B91A47D4B3F6CE09"/>
  </w:style>
  <w:style w:type="paragraph" w:customStyle="1" w:styleId="2BDC7642C2174869BA05A0B3CF274BBA">
    <w:name w:val="2BDC7642C2174869BA05A0B3CF274BBA"/>
  </w:style>
  <w:style w:type="paragraph" w:customStyle="1" w:styleId="B7ADD88D01B4450D920BD5ED832FDF8D">
    <w:name w:val="B7ADD88D01B4450D920BD5ED832FDF8D"/>
  </w:style>
  <w:style w:type="paragraph" w:customStyle="1" w:styleId="F4E5375EC1DC4E90843E521D7A0720C2">
    <w:name w:val="F4E5375EC1DC4E90843E521D7A0720C2"/>
  </w:style>
  <w:style w:type="paragraph" w:customStyle="1" w:styleId="F205E060CAF34FED8A0015F48D0DCAFE">
    <w:name w:val="F205E060CAF34FED8A0015F48D0DCAF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MLA style paper.dotx</Template>
  <TotalTime>479</TotalTime>
  <Pages>4</Pages>
  <Words>533</Words>
  <Characters>3041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Jarvis Dao</dc:creator>
  <cp:keywords/>
  <dc:description/>
  <cp:lastModifiedBy>Jarvis Dao</cp:lastModifiedBy>
  <cp:revision>1</cp:revision>
  <dcterms:created xsi:type="dcterms:W3CDTF">2019-04-21T14:27:00Z</dcterms:created>
  <dcterms:modified xsi:type="dcterms:W3CDTF">2019-04-21T22:44:00Z</dcterms:modified>
  <cp:version/>
</cp:coreProperties>
</file>